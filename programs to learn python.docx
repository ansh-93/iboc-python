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4D2" w:rsidRPr="00C754D2" w:rsidRDefault="00C754D2" w:rsidP="005729F5">
      <w:pPr>
        <w:ind w:left="720" w:firstLine="720"/>
        <w:jc w:val="center"/>
        <w:rPr>
          <w:b/>
          <w:bCs/>
          <w:color w:val="1F4E79" w:themeColor="accent1" w:themeShade="80"/>
          <w:sz w:val="44"/>
          <w:szCs w:val="44"/>
          <w:u w:val="single"/>
        </w:rPr>
      </w:pPr>
      <w:r w:rsidRPr="00C754D2">
        <w:rPr>
          <w:b/>
          <w:bCs/>
          <w:color w:val="1F4E79" w:themeColor="accent1" w:themeShade="80"/>
          <w:sz w:val="44"/>
          <w:szCs w:val="44"/>
          <w:u w:val="single"/>
        </w:rPr>
        <w:t>15 programs</w:t>
      </w:r>
      <w:r>
        <w:rPr>
          <w:b/>
          <w:bCs/>
          <w:color w:val="1F4E79" w:themeColor="accent1" w:themeShade="80"/>
          <w:sz w:val="44"/>
          <w:szCs w:val="44"/>
          <w:u w:val="single"/>
        </w:rPr>
        <w:t xml:space="preserve"> to learn Python</w:t>
      </w:r>
    </w:p>
    <w:p w:rsidR="00C754D2" w:rsidRDefault="00C754D2" w:rsidP="00C754D2">
      <w:pPr>
        <w:pStyle w:val="ListParagraph"/>
        <w:numPr>
          <w:ilvl w:val="0"/>
          <w:numId w:val="1"/>
        </w:numPr>
      </w:pPr>
      <w:r>
        <w:t>Counting the number of objects created for a class</w:t>
      </w:r>
    </w:p>
    <w:p w:rsidR="00C754D2" w:rsidRDefault="00C754D2" w:rsidP="00C754D2">
      <w:pPr>
        <w:pStyle w:val="ListParagraph"/>
        <w:numPr>
          <w:ilvl w:val="0"/>
          <w:numId w:val="1"/>
        </w:numPr>
      </w:pPr>
      <w:r>
        <w:t>Write a program which accepts a sequence of comma-separated numbers from console and generate a list and a tuple which contains every number</w:t>
      </w:r>
    </w:p>
    <w:p w:rsidR="00C754D2" w:rsidRDefault="00C754D2" w:rsidP="00C754D2">
      <w:pPr>
        <w:pStyle w:val="ListParagraph"/>
      </w:pPr>
      <w:r>
        <w:t>Suppose the following input is supplied to the program:34,67,55,33,12,98</w:t>
      </w:r>
    </w:p>
    <w:p w:rsidR="00C754D2" w:rsidRDefault="00C754D2" w:rsidP="00C754D2">
      <w:pPr>
        <w:pStyle w:val="ListParagraph"/>
      </w:pPr>
      <w:r>
        <w:t>Then, the output should be: ['34', '67', '55', '33', '12', '98']</w:t>
      </w:r>
    </w:p>
    <w:p w:rsidR="00C754D2" w:rsidRDefault="00C754D2" w:rsidP="00C754D2">
      <w:pPr>
        <w:pStyle w:val="ListParagraph"/>
      </w:pPr>
    </w:p>
    <w:p w:rsidR="00C754D2" w:rsidRDefault="00A057B1" w:rsidP="00C754D2">
      <w:pPr>
        <w:pStyle w:val="ListParagraph"/>
      </w:pPr>
      <w:r>
        <w:t>SS</w:t>
      </w:r>
      <w:bookmarkStart w:id="0" w:name="_GoBack"/>
      <w:bookmarkEnd w:id="0"/>
    </w:p>
    <w:p w:rsidR="00C754D2" w:rsidRDefault="00C754D2" w:rsidP="00C754D2">
      <w:pPr>
        <w:pStyle w:val="ListParagraph"/>
        <w:numPr>
          <w:ilvl w:val="0"/>
          <w:numId w:val="1"/>
        </w:numPr>
      </w:pPr>
      <w:r>
        <w:t>A website requires the users to input username and password to register. Write a program to check the validity of password input by users.</w:t>
      </w:r>
    </w:p>
    <w:p w:rsidR="00C754D2" w:rsidRDefault="00C754D2" w:rsidP="00C754D2">
      <w:pPr>
        <w:ind w:firstLine="360"/>
      </w:pPr>
      <w:r>
        <w:t>Following are the criteria for checking the password:</w:t>
      </w:r>
    </w:p>
    <w:p w:rsidR="00C754D2" w:rsidRDefault="00C754D2" w:rsidP="00C754D2">
      <w:pPr>
        <w:pStyle w:val="ListParagraph"/>
        <w:numPr>
          <w:ilvl w:val="0"/>
          <w:numId w:val="2"/>
        </w:numPr>
      </w:pPr>
      <w:r>
        <w:t>At least 1 letter between [a-z]</w:t>
      </w:r>
    </w:p>
    <w:p w:rsidR="00C754D2" w:rsidRDefault="00C754D2" w:rsidP="00C754D2">
      <w:pPr>
        <w:pStyle w:val="ListParagraph"/>
        <w:numPr>
          <w:ilvl w:val="0"/>
          <w:numId w:val="2"/>
        </w:numPr>
      </w:pPr>
      <w:r>
        <w:t>At least 1 number between [0-9]</w:t>
      </w:r>
    </w:p>
    <w:p w:rsidR="00C754D2" w:rsidRDefault="00C754D2" w:rsidP="00C754D2">
      <w:pPr>
        <w:pStyle w:val="ListParagraph"/>
        <w:numPr>
          <w:ilvl w:val="0"/>
          <w:numId w:val="2"/>
        </w:numPr>
      </w:pPr>
      <w:r>
        <w:t>At least 1 letter between [A-Z]</w:t>
      </w:r>
    </w:p>
    <w:p w:rsidR="00C754D2" w:rsidRDefault="00C754D2" w:rsidP="00C754D2">
      <w:pPr>
        <w:pStyle w:val="ListParagraph"/>
        <w:numPr>
          <w:ilvl w:val="0"/>
          <w:numId w:val="2"/>
        </w:numPr>
      </w:pPr>
      <w:r>
        <w:t>At least 1 character from [$#@]</w:t>
      </w:r>
    </w:p>
    <w:p w:rsidR="00C754D2" w:rsidRDefault="00C754D2" w:rsidP="00C754D2">
      <w:pPr>
        <w:pStyle w:val="ListParagraph"/>
        <w:numPr>
          <w:ilvl w:val="0"/>
          <w:numId w:val="2"/>
        </w:numPr>
      </w:pPr>
      <w:r>
        <w:t>Minimum length of transaction password: 6</w:t>
      </w:r>
    </w:p>
    <w:p w:rsidR="00C754D2" w:rsidRDefault="00C754D2" w:rsidP="00C754D2">
      <w:pPr>
        <w:pStyle w:val="ListParagraph"/>
        <w:numPr>
          <w:ilvl w:val="0"/>
          <w:numId w:val="2"/>
        </w:numPr>
      </w:pPr>
      <w:r>
        <w:t>Maximum length of transaction password: 12</w:t>
      </w:r>
    </w:p>
    <w:p w:rsidR="00C754D2" w:rsidRDefault="00C754D2" w:rsidP="00C754D2">
      <w:r>
        <w:t>Your program should accept a sequence of comma separated passwords and will check them according to the above criteria. Passwords that match the criteria are to be printed, each separated by a comma.</w:t>
      </w:r>
    </w:p>
    <w:p w:rsidR="00C754D2" w:rsidRDefault="00C754D2" w:rsidP="00C754D2">
      <w:r>
        <w:t>Example</w:t>
      </w:r>
    </w:p>
    <w:p w:rsidR="00C754D2" w:rsidRDefault="00C754D2" w:rsidP="00C754D2">
      <w:r>
        <w:t>If the following passwords are given as input to the program:</w:t>
      </w:r>
    </w:p>
    <w:p w:rsidR="00C754D2" w:rsidRDefault="00C754D2" w:rsidP="00C754D2">
      <w:r>
        <w:t>ABd1234@1,a F1#,2w3E*,2We3345</w:t>
      </w:r>
    </w:p>
    <w:p w:rsidR="00C754D2" w:rsidRDefault="00C754D2" w:rsidP="00C754D2">
      <w:r>
        <w:t>Then, the output of the program should be:</w:t>
      </w:r>
    </w:p>
    <w:p w:rsidR="00C754D2" w:rsidRDefault="00C754D2" w:rsidP="00C754D2">
      <w:r>
        <w:t>ABd1234@1</w:t>
      </w:r>
    </w:p>
    <w:p w:rsidR="00C754D2" w:rsidRDefault="00C754D2" w:rsidP="00C754D2"/>
    <w:p w:rsidR="00C754D2" w:rsidRDefault="00C754D2" w:rsidP="00C754D2">
      <w:pPr>
        <w:pStyle w:val="ListParagraph"/>
        <w:numPr>
          <w:ilvl w:val="0"/>
          <w:numId w:val="1"/>
        </w:numPr>
      </w:pPr>
      <w:r>
        <w:t>You are required to write a program to sort the (name, age, height) tuples by ascending order where name is string, age and height are numbers. The tuples are input by console. The sort criteria is:</w:t>
      </w:r>
    </w:p>
    <w:p w:rsidR="00C754D2" w:rsidRDefault="00C754D2" w:rsidP="00C754D2">
      <w:pPr>
        <w:pStyle w:val="ListParagraph"/>
        <w:numPr>
          <w:ilvl w:val="0"/>
          <w:numId w:val="5"/>
        </w:numPr>
      </w:pPr>
      <w:r>
        <w:t>1: Sort based on name;</w:t>
      </w:r>
    </w:p>
    <w:p w:rsidR="00C754D2" w:rsidRDefault="00C754D2" w:rsidP="00C754D2">
      <w:pPr>
        <w:pStyle w:val="ListParagraph"/>
        <w:numPr>
          <w:ilvl w:val="0"/>
          <w:numId w:val="5"/>
        </w:numPr>
      </w:pPr>
      <w:r>
        <w:t>2: Then sort based on age;</w:t>
      </w:r>
    </w:p>
    <w:p w:rsidR="00C754D2" w:rsidRDefault="00C754D2" w:rsidP="00C754D2">
      <w:pPr>
        <w:pStyle w:val="ListParagraph"/>
        <w:numPr>
          <w:ilvl w:val="0"/>
          <w:numId w:val="5"/>
        </w:numPr>
      </w:pPr>
      <w:r>
        <w:t>3: Then sort by score.</w:t>
      </w:r>
    </w:p>
    <w:p w:rsidR="00C754D2" w:rsidRDefault="00C754D2" w:rsidP="00C754D2">
      <w:pPr>
        <w:pStyle w:val="ListParagraph"/>
        <w:numPr>
          <w:ilvl w:val="0"/>
          <w:numId w:val="5"/>
        </w:numPr>
      </w:pPr>
    </w:p>
    <w:p w:rsidR="00C754D2" w:rsidRDefault="00C754D2" w:rsidP="00C754D2">
      <w:r>
        <w:t>The priority is that name &gt; age &gt; score.</w:t>
      </w:r>
    </w:p>
    <w:p w:rsidR="00C754D2" w:rsidRDefault="00C754D2" w:rsidP="00C754D2">
      <w:r>
        <w:t>If the following tuples are given as input to the program:</w:t>
      </w:r>
    </w:p>
    <w:p w:rsidR="00C754D2" w:rsidRDefault="00C754D2" w:rsidP="00C754D2">
      <w:r>
        <w:t>Tom,19,80</w:t>
      </w:r>
    </w:p>
    <w:p w:rsidR="00C754D2" w:rsidRDefault="00C754D2" w:rsidP="00C754D2">
      <w:r>
        <w:t>John,20,90</w:t>
      </w:r>
    </w:p>
    <w:p w:rsidR="00C754D2" w:rsidRDefault="00C754D2" w:rsidP="00C754D2">
      <w:r>
        <w:lastRenderedPageBreak/>
        <w:t>Jony,17,91</w:t>
      </w:r>
    </w:p>
    <w:p w:rsidR="00C754D2" w:rsidRDefault="00C754D2" w:rsidP="00C754D2">
      <w:r>
        <w:t>Jony,17,93</w:t>
      </w:r>
    </w:p>
    <w:p w:rsidR="00C754D2" w:rsidRDefault="00C754D2" w:rsidP="00C754D2">
      <w:r>
        <w:t>Json,21,85</w:t>
      </w:r>
    </w:p>
    <w:p w:rsidR="00C754D2" w:rsidRDefault="00C754D2" w:rsidP="00C754D2">
      <w:r>
        <w:t>Then, the output of the program should be:</w:t>
      </w:r>
    </w:p>
    <w:p w:rsidR="00C754D2" w:rsidRDefault="00C754D2" w:rsidP="00C754D2">
      <w:r>
        <w:t>[('John', '20', '90'), ('Jony', '17', '91'), ('Jony', '17', '93'), ('Json', '21', '85'), ('Tom', '19', '80')]</w:t>
      </w:r>
    </w:p>
    <w:p w:rsidR="00C754D2" w:rsidRDefault="00C754D2" w:rsidP="00C754D2"/>
    <w:p w:rsidR="00C754D2" w:rsidRDefault="00C754D2" w:rsidP="00C754D2">
      <w:pPr>
        <w:pStyle w:val="ListParagraph"/>
        <w:numPr>
          <w:ilvl w:val="0"/>
          <w:numId w:val="1"/>
        </w:numPr>
      </w:pPr>
      <w:r>
        <w:t>Please write a program which accepts a string from console and print the characters that have even indexes.</w:t>
      </w:r>
    </w:p>
    <w:p w:rsidR="00C754D2" w:rsidRDefault="00C754D2" w:rsidP="00C754D2"/>
    <w:p w:rsidR="00C754D2" w:rsidRDefault="00C754D2" w:rsidP="00C754D2">
      <w:pPr>
        <w:pStyle w:val="ListParagraph"/>
        <w:numPr>
          <w:ilvl w:val="0"/>
          <w:numId w:val="1"/>
        </w:numPr>
      </w:pPr>
      <w:r>
        <w:t>Take the input from the console and validate if its a valid email id or not using regular expressions in python</w:t>
      </w:r>
    </w:p>
    <w:p w:rsidR="00C754D2" w:rsidRDefault="00C754D2" w:rsidP="00C754D2"/>
    <w:p w:rsidR="00C754D2" w:rsidRDefault="00C754D2" w:rsidP="00C754D2">
      <w:pPr>
        <w:pStyle w:val="ListParagraph"/>
        <w:numPr>
          <w:ilvl w:val="0"/>
          <w:numId w:val="1"/>
        </w:numPr>
      </w:pPr>
      <w:r>
        <w:t>validate an input xml using regular expression python</w:t>
      </w:r>
    </w:p>
    <w:p w:rsidR="00004E3E" w:rsidRDefault="00004E3E" w:rsidP="00004E3E">
      <w:pPr>
        <w:pStyle w:val="ListParagraph"/>
      </w:pPr>
    </w:p>
    <w:p w:rsidR="00004E3E" w:rsidRDefault="00004E3E" w:rsidP="00004E3E">
      <w:pPr>
        <w:pStyle w:val="ListParagraph"/>
        <w:numPr>
          <w:ilvl w:val="0"/>
          <w:numId w:val="1"/>
        </w:numPr>
      </w:pPr>
      <w:r>
        <w:t>CRUD operation on oracle DB table</w:t>
      </w:r>
    </w:p>
    <w:p w:rsidR="00C754D2" w:rsidRDefault="00C754D2" w:rsidP="00004E3E">
      <w:pPr>
        <w:pStyle w:val="ListParagraph"/>
        <w:numPr>
          <w:ilvl w:val="0"/>
          <w:numId w:val="1"/>
        </w:numPr>
      </w:pPr>
      <w:r>
        <w:t xml:space="preserve">create a hardcoded json with 3 fields. do CRUD operations on the JSON array eg. </w:t>
      </w:r>
    </w:p>
    <w:p w:rsidR="00C754D2" w:rsidRDefault="00C754D2" w:rsidP="00004E3E">
      <w:pPr>
        <w:pStyle w:val="ListParagraph"/>
        <w:numPr>
          <w:ilvl w:val="1"/>
          <w:numId w:val="6"/>
        </w:numPr>
      </w:pPr>
      <w:r>
        <w:t>1.add a new user</w:t>
      </w:r>
    </w:p>
    <w:p w:rsidR="00C754D2" w:rsidRDefault="00C754D2" w:rsidP="00004E3E">
      <w:pPr>
        <w:pStyle w:val="ListParagraph"/>
        <w:numPr>
          <w:ilvl w:val="1"/>
          <w:numId w:val="6"/>
        </w:numPr>
      </w:pPr>
      <w:r>
        <w:t>2.delete the user with name="aaa",</w:t>
      </w:r>
    </w:p>
    <w:p w:rsidR="00C754D2" w:rsidRDefault="00C754D2" w:rsidP="00004E3E">
      <w:pPr>
        <w:pStyle w:val="ListParagraph"/>
        <w:numPr>
          <w:ilvl w:val="1"/>
          <w:numId w:val="6"/>
        </w:numPr>
      </w:pPr>
      <w:r>
        <w:t>3.fetch all the users with age &gt;30</w:t>
      </w:r>
    </w:p>
    <w:p w:rsidR="00C754D2" w:rsidRDefault="00C754D2" w:rsidP="00004E3E">
      <w:pPr>
        <w:pStyle w:val="ListParagraph"/>
        <w:numPr>
          <w:ilvl w:val="1"/>
          <w:numId w:val="6"/>
        </w:numPr>
      </w:pPr>
      <w:r>
        <w:t>4.change the status of user whose age is &gt;40 to "elder person"</w:t>
      </w:r>
    </w:p>
    <w:p w:rsidR="00C754D2" w:rsidRDefault="00C754D2" w:rsidP="00C754D2">
      <w:r>
        <w:tab/>
        <w:t>eg json:</w:t>
      </w:r>
    </w:p>
    <w:p w:rsidR="00C754D2" w:rsidRDefault="00C754D2" w:rsidP="00C754D2">
      <w:r>
        <w:t>[{</w:t>
      </w:r>
    </w:p>
    <w:p w:rsidR="00C754D2" w:rsidRDefault="00C754D2" w:rsidP="00C754D2">
      <w:r>
        <w:t>"name":"",</w:t>
      </w:r>
    </w:p>
    <w:p w:rsidR="00C754D2" w:rsidRDefault="00C754D2" w:rsidP="00C754D2">
      <w:r>
        <w:t>"age":"",</w:t>
      </w:r>
    </w:p>
    <w:p w:rsidR="00C754D2" w:rsidRDefault="00C754D2" w:rsidP="00C754D2">
      <w:r>
        <w:t>"status":""</w:t>
      </w:r>
    </w:p>
    <w:p w:rsidR="00C754D2" w:rsidRDefault="00C754D2" w:rsidP="00C754D2">
      <w:r>
        <w:t>},{}]</w:t>
      </w:r>
    </w:p>
    <w:p w:rsidR="00C754D2" w:rsidRDefault="00C754D2" w:rsidP="00C754D2"/>
    <w:p w:rsidR="00004E3E" w:rsidRDefault="00C754D2" w:rsidP="00C754D2">
      <w:pPr>
        <w:pStyle w:val="ListParagraph"/>
        <w:numPr>
          <w:ilvl w:val="0"/>
          <w:numId w:val="1"/>
        </w:numPr>
      </w:pPr>
      <w:r>
        <w:t>python program to manage hotel bookings. it should include user details entry, available rooms, the room which is assigned for the user hint: create your own json structure and read it from a file and write it into a file</w:t>
      </w:r>
    </w:p>
    <w:p w:rsidR="00004E3E" w:rsidRDefault="00004E3E" w:rsidP="00C754D2">
      <w:pPr>
        <w:pStyle w:val="ListParagraph"/>
        <w:numPr>
          <w:ilvl w:val="0"/>
          <w:numId w:val="1"/>
        </w:numPr>
      </w:pPr>
      <w:r>
        <w:t xml:space="preserve"> </w:t>
      </w:r>
      <w:r w:rsidR="00C754D2">
        <w:t xml:space="preserve">python program which reads the excel sheet columns and rows and </w:t>
      </w:r>
      <w:r>
        <w:t>converts it into json and print.</w:t>
      </w:r>
    </w:p>
    <w:p w:rsidR="00004E3E" w:rsidRDefault="00004E3E" w:rsidP="00C754D2">
      <w:pPr>
        <w:pStyle w:val="ListParagraph"/>
        <w:numPr>
          <w:ilvl w:val="0"/>
          <w:numId w:val="1"/>
        </w:numPr>
      </w:pPr>
      <w:r>
        <w:t>CRUD operation on oracle database table</w:t>
      </w:r>
    </w:p>
    <w:p w:rsidR="00004E3E" w:rsidRDefault="00004E3E" w:rsidP="00C754D2">
      <w:pPr>
        <w:pStyle w:val="ListParagraph"/>
        <w:numPr>
          <w:ilvl w:val="0"/>
          <w:numId w:val="1"/>
        </w:numPr>
      </w:pPr>
      <w:r>
        <w:t>Create</w:t>
      </w:r>
      <w:r w:rsidR="00BA34D7">
        <w:t xml:space="preserve"> 3 tables </w:t>
      </w:r>
      <w:r>
        <w:t xml:space="preserve">Currency, Countries, States </w:t>
      </w:r>
    </w:p>
    <w:p w:rsidR="00004E3E" w:rsidRDefault="00004E3E" w:rsidP="00004E3E">
      <w:pPr>
        <w:pStyle w:val="ListParagraph"/>
      </w:pPr>
      <w:r>
        <w:t>Create 2 linkage tables for this 3 tables.</w:t>
      </w:r>
    </w:p>
    <w:p w:rsidR="00004E3E" w:rsidRDefault="00004E3E" w:rsidP="00004E3E">
      <w:pPr>
        <w:pStyle w:val="ListParagraph"/>
      </w:pPr>
      <w:r>
        <w:t xml:space="preserve">Write a python program which fetches </w:t>
      </w:r>
      <w:r w:rsidR="00BA34D7">
        <w:t>currency and states of user entered country.</w:t>
      </w:r>
    </w:p>
    <w:p w:rsidR="00BA34D7" w:rsidRDefault="00BA34D7" w:rsidP="00004E3E">
      <w:pPr>
        <w:pStyle w:val="ListParagraph"/>
      </w:pPr>
      <w:r>
        <w:t>Adding a new currency for the country and updating the corresponding tables.</w:t>
      </w:r>
    </w:p>
    <w:sectPr w:rsidR="00BA34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9F5" w:rsidRDefault="005729F5" w:rsidP="005729F5">
      <w:pPr>
        <w:spacing w:after="0" w:line="240" w:lineRule="auto"/>
      </w:pPr>
      <w:r>
        <w:separator/>
      </w:r>
    </w:p>
  </w:endnote>
  <w:endnote w:type="continuationSeparator" w:id="0">
    <w:p w:rsidR="005729F5" w:rsidRDefault="005729F5" w:rsidP="00572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9F5" w:rsidRDefault="005729F5" w:rsidP="005729F5">
      <w:pPr>
        <w:spacing w:after="0" w:line="240" w:lineRule="auto"/>
      </w:pPr>
      <w:r>
        <w:separator/>
      </w:r>
    </w:p>
  </w:footnote>
  <w:footnote w:type="continuationSeparator" w:id="0">
    <w:p w:rsidR="005729F5" w:rsidRDefault="005729F5" w:rsidP="00572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B9BD5" w:themeColor="accent1"/>
        <w:sz w:val="20"/>
      </w:rPr>
      <w:alias w:val="Author"/>
      <w:tag w:val=""/>
      <w:id w:val="-952397527"/>
      <w:placeholder>
        <w:docPart w:val="3E515FBD5A964A6AA978A78109255A43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729F5" w:rsidRDefault="005729F5">
        <w:pPr>
          <w:pStyle w:val="Header"/>
          <w:jc w:val="center"/>
          <w:rPr>
            <w:color w:val="5B9BD5" w:themeColor="accent1"/>
            <w:sz w:val="20"/>
          </w:rPr>
        </w:pPr>
        <w:r>
          <w:rPr>
            <w:color w:val="5B9BD5" w:themeColor="accent1"/>
            <w:sz w:val="20"/>
          </w:rPr>
          <w:t>Vinutha Gm</w:t>
        </w:r>
      </w:p>
    </w:sdtContent>
  </w:sdt>
  <w:p w:rsidR="005729F5" w:rsidRDefault="005729F5">
    <w:pPr>
      <w:pStyle w:val="Header"/>
      <w:jc w:val="center"/>
      <w:rPr>
        <w:caps/>
        <w:color w:val="5B9BD5" w:themeColor="accent1"/>
      </w:rPr>
    </w:pPr>
    <w:r>
      <w:rPr>
        <w:caps/>
        <w:color w:val="5B9BD5" w:themeColor="accent1"/>
      </w:rPr>
      <w:t xml:space="preserve"> </w:t>
    </w:r>
    <w:sdt>
      <w:sdtPr>
        <w:rPr>
          <w:caps/>
          <w:color w:val="5B9BD5" w:themeColor="accent1"/>
        </w:rPr>
        <w:alias w:val="Title"/>
        <w:tag w:val=""/>
        <w:id w:val="-1954942076"/>
        <w:placeholder>
          <w:docPart w:val="34BD485DB39C45FCA044DF981C9984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5B9BD5" w:themeColor="accent1"/>
          </w:rPr>
          <w:t>DELOITTE DIGITAL-SENIOR DEVELOPER</w:t>
        </w:r>
      </w:sdtContent>
    </w:sdt>
  </w:p>
  <w:p w:rsidR="005729F5" w:rsidRDefault="005729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090"/>
    <w:multiLevelType w:val="hybridMultilevel"/>
    <w:tmpl w:val="0D1C5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52795"/>
    <w:multiLevelType w:val="hybridMultilevel"/>
    <w:tmpl w:val="EBC8F9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43470"/>
    <w:multiLevelType w:val="hybridMultilevel"/>
    <w:tmpl w:val="E0E2D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4E2B85"/>
    <w:multiLevelType w:val="hybridMultilevel"/>
    <w:tmpl w:val="8B48D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64F94"/>
    <w:multiLevelType w:val="hybridMultilevel"/>
    <w:tmpl w:val="69623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24EE4"/>
    <w:multiLevelType w:val="hybridMultilevel"/>
    <w:tmpl w:val="7B26C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DDC"/>
    <w:rsid w:val="00004E3E"/>
    <w:rsid w:val="0007769B"/>
    <w:rsid w:val="002A4107"/>
    <w:rsid w:val="005729F5"/>
    <w:rsid w:val="00A057B1"/>
    <w:rsid w:val="00BA34D7"/>
    <w:rsid w:val="00C754D2"/>
    <w:rsid w:val="00F2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598C"/>
  <w15:chartTrackingRefBased/>
  <w15:docId w15:val="{245817A9-6CB3-43E1-A349-15B8BC032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4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2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9F5"/>
  </w:style>
  <w:style w:type="paragraph" w:styleId="Footer">
    <w:name w:val="footer"/>
    <w:basedOn w:val="Normal"/>
    <w:link w:val="FooterChar"/>
    <w:uiPriority w:val="99"/>
    <w:unhideWhenUsed/>
    <w:rsid w:val="005729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E515FBD5A964A6AA978A78109255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CE88B-81FF-4B16-A54A-FA18275C58EC}"/>
      </w:docPartPr>
      <w:docPartBody>
        <w:p w:rsidR="00000000" w:rsidRDefault="001E6E2C" w:rsidP="001E6E2C">
          <w:pPr>
            <w:pStyle w:val="3E515FBD5A964A6AA978A78109255A43"/>
          </w:pPr>
          <w:r>
            <w:rPr>
              <w:color w:val="5B9BD5" w:themeColor="accent1"/>
              <w:sz w:val="20"/>
            </w:rPr>
            <w:t>[Author name]</w:t>
          </w:r>
        </w:p>
      </w:docPartBody>
    </w:docPart>
    <w:docPart>
      <w:docPartPr>
        <w:name w:val="34BD485DB39C45FCA044DF981C998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7E3BF-4CE6-4EA7-B21C-E3A55B0FEF4D}"/>
      </w:docPartPr>
      <w:docPartBody>
        <w:p w:rsidR="00000000" w:rsidRDefault="001E6E2C" w:rsidP="001E6E2C">
          <w:pPr>
            <w:pStyle w:val="34BD485DB39C45FCA044DF981C9984BA"/>
          </w:pPr>
          <w:r>
            <w:rPr>
              <w:caps/>
              <w:color w:val="5B9BD5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2C"/>
    <w:rsid w:val="001E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515FBD5A964A6AA978A78109255A43">
    <w:name w:val="3E515FBD5A964A6AA978A78109255A43"/>
    <w:rsid w:val="001E6E2C"/>
  </w:style>
  <w:style w:type="paragraph" w:customStyle="1" w:styleId="34BD485DB39C45FCA044DF981C9984BA">
    <w:name w:val="34BD485DB39C45FCA044DF981C9984BA"/>
    <w:rsid w:val="001E6E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8E1FC15A</Template>
  <TotalTime>22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DELOITTE DIGITAL-SENIOR DEVELOPER</dc:title>
  <dc:subject/>
  <dc:creator>Vinutha Gm</dc:creator>
  <cp:keywords/>
  <dc:description/>
  <cp:lastModifiedBy>Vinutha Gm (Consultant)</cp:lastModifiedBy>
  <cp:revision>5</cp:revision>
  <dcterms:created xsi:type="dcterms:W3CDTF">2019-07-15T11:33:00Z</dcterms:created>
  <dcterms:modified xsi:type="dcterms:W3CDTF">2019-07-19T07:44:00Z</dcterms:modified>
</cp:coreProperties>
</file>